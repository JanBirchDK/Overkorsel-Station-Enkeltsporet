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itel"/>
        <w:tag w:val=""/>
        <w:id w:val="953980639"/>
        <w:placeholder>
          <w:docPart w:val="E87B80E5A2F04E5896C8589E8DF20CE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F884A82" w14:textId="48035E4A" w:rsidR="00557F32" w:rsidRDefault="009C4B88" w:rsidP="002F4EF5">
          <w:pPr>
            <w:pStyle w:val="Overskrift1"/>
          </w:pPr>
          <w:r>
            <w:t>Overkørsel på station</w:t>
          </w:r>
          <w:r w:rsidR="00ED17A6">
            <w:t xml:space="preserve"> på enkeltsporet strækning</w:t>
          </w:r>
        </w:p>
      </w:sdtContent>
    </w:sdt>
    <w:p w14:paraId="7A9F1A84" w14:textId="77777777" w:rsidR="002F4EF5" w:rsidRDefault="002F4EF5">
      <w:pPr>
        <w:shd w:val="pct25" w:color="FFFF99" w:fill="FFFFFF"/>
        <w:tabs>
          <w:tab w:val="right" w:pos="8505"/>
        </w:tabs>
        <w:rPr>
          <w:rFonts w:ascii="Verdana" w:hAnsi="Verdana" w:cs="Verdana"/>
          <w:sz w:val="24"/>
          <w:szCs w:val="24"/>
        </w:rPr>
      </w:pPr>
    </w:p>
    <w:p w14:paraId="44C92A1F" w14:textId="7880C930" w:rsidR="00557F32" w:rsidRDefault="00557F32" w:rsidP="00FE7818">
      <w:pPr>
        <w:shd w:val="pct25" w:color="FFFF99" w:fill="FFFFFF"/>
        <w:tabs>
          <w:tab w:val="right" w:pos="3119"/>
          <w:tab w:val="right" w:pos="8505"/>
        </w:tabs>
        <w:rPr>
          <w:rFonts w:ascii="Verdana" w:hAnsi="Verdana" w:cs="Verdana"/>
          <w:sz w:val="20"/>
        </w:rPr>
      </w:pPr>
      <w:r w:rsidRPr="005D7263">
        <w:rPr>
          <w:rFonts w:ascii="Verdana" w:hAnsi="Verdana" w:cs="Verdana"/>
          <w:sz w:val="20"/>
        </w:rPr>
        <w:t>Oprettet d.</w:t>
      </w:r>
      <w:r w:rsidRPr="005D7263">
        <w:rPr>
          <w:rFonts w:ascii="Verdana" w:hAnsi="Verdana" w:cs="Verdana"/>
          <w:sz w:val="20"/>
        </w:rPr>
        <w:tab/>
      </w:r>
      <w:r w:rsidR="007A240C">
        <w:rPr>
          <w:rFonts w:ascii="Verdana" w:hAnsi="Verdana" w:cs="Verdana"/>
          <w:sz w:val="20"/>
        </w:rPr>
        <w:t>5</w:t>
      </w:r>
      <w:r w:rsidR="00480067">
        <w:rPr>
          <w:rFonts w:ascii="Verdana" w:hAnsi="Verdana" w:cs="Verdana"/>
          <w:sz w:val="20"/>
        </w:rPr>
        <w:t xml:space="preserve">. </w:t>
      </w:r>
      <w:r w:rsidR="007A240C">
        <w:rPr>
          <w:rFonts w:ascii="Verdana" w:hAnsi="Verdana" w:cs="Verdana"/>
          <w:sz w:val="20"/>
        </w:rPr>
        <w:t>april</w:t>
      </w:r>
      <w:r w:rsidR="00480067">
        <w:rPr>
          <w:rFonts w:ascii="Verdana" w:hAnsi="Verdana" w:cs="Verdana"/>
          <w:sz w:val="20"/>
        </w:rPr>
        <w:t xml:space="preserve"> 2021</w:t>
      </w:r>
    </w:p>
    <w:p w14:paraId="7461BDF3" w14:textId="04012C61" w:rsidR="00FE7818" w:rsidRPr="005D7263" w:rsidRDefault="00FE7818" w:rsidP="00FE7818">
      <w:pPr>
        <w:shd w:val="pct25" w:color="FFFF99" w:fill="FFFFFF"/>
        <w:tabs>
          <w:tab w:val="right" w:pos="3119"/>
          <w:tab w:val="right" w:pos="8505"/>
        </w:tabs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Rettet d.</w:t>
      </w:r>
      <w:r w:rsidR="00A3710B"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</w:r>
    </w:p>
    <w:p w14:paraId="64C1198C" w14:textId="77777777" w:rsidR="00557F32" w:rsidRPr="00331A62" w:rsidRDefault="00557F32">
      <w:pPr>
        <w:tabs>
          <w:tab w:val="right" w:pos="8505"/>
        </w:tabs>
      </w:pPr>
    </w:p>
    <w:p w14:paraId="7A83B6D5" w14:textId="77777777" w:rsidR="00810073" w:rsidRDefault="00480067" w:rsidP="008C4DCB">
      <w:r>
        <w:t>Til en modelbane bliver der bygget en model af en overkørsel</w:t>
      </w:r>
      <w:r w:rsidR="00810073">
        <w:t>:</w:t>
      </w:r>
    </w:p>
    <w:p w14:paraId="5997E7B4" w14:textId="319929C7" w:rsidR="00810073" w:rsidRDefault="00810073" w:rsidP="00810073">
      <w:pPr>
        <w:pStyle w:val="Listeafsnit"/>
        <w:numPr>
          <w:ilvl w:val="0"/>
          <w:numId w:val="1"/>
        </w:numPr>
      </w:pPr>
      <w:r>
        <w:t>For en</w:t>
      </w:r>
      <w:r w:rsidR="00480067">
        <w:t xml:space="preserve"> station</w:t>
      </w:r>
      <w:r w:rsidR="008C4DCB">
        <w:t xml:space="preserve"> på en enkeltsporet strækning</w:t>
      </w:r>
      <w:r w:rsidR="00480067">
        <w:t>.</w:t>
      </w:r>
    </w:p>
    <w:p w14:paraId="3401D544" w14:textId="031DFE9D" w:rsidR="00810073" w:rsidRDefault="00810073" w:rsidP="00810073">
      <w:pPr>
        <w:pStyle w:val="Listeafsnit"/>
        <w:numPr>
          <w:ilvl w:val="0"/>
          <w:numId w:val="1"/>
        </w:numPr>
      </w:pPr>
      <w:r>
        <w:t xml:space="preserve">Som varslingsanlæg </w:t>
      </w:r>
      <w:r w:rsidR="007A240C">
        <w:t>med faste tider</w:t>
      </w:r>
      <w:r>
        <w:t>.</w:t>
      </w:r>
    </w:p>
    <w:p w14:paraId="65F8BA69" w14:textId="77777777" w:rsidR="00810073" w:rsidRDefault="00480067" w:rsidP="00810073">
      <w:r>
        <w:t xml:space="preserve">Model bliver bygget på </w:t>
      </w:r>
      <w:proofErr w:type="spellStart"/>
      <w:r>
        <w:t>breadboard</w:t>
      </w:r>
      <w:proofErr w:type="spellEnd"/>
      <w:r>
        <w:t xml:space="preserve"> og styret af en Arduino Uno.</w:t>
      </w:r>
    </w:p>
    <w:p w14:paraId="2E84AFB9" w14:textId="30BD9052" w:rsidR="00810073" w:rsidRDefault="00810073" w:rsidP="00810073"/>
    <w:p w14:paraId="735677F9" w14:textId="51570AE3" w:rsidR="007A240C" w:rsidRDefault="007A240C" w:rsidP="00810073">
      <w:r>
        <w:t xml:space="preserve">Denne første model af en overkørsel er kun en demo model, som fortæller at projektet </w:t>
      </w:r>
      <w:proofErr w:type="gramStart"/>
      <w:r>
        <w:t>er  i</w:t>
      </w:r>
      <w:proofErr w:type="gramEnd"/>
      <w:r>
        <w:t xml:space="preserve"> gang og læring er i gang.</w:t>
      </w:r>
    </w:p>
    <w:p w14:paraId="2198A951" w14:textId="77777777" w:rsidR="007A240C" w:rsidRDefault="007A240C" w:rsidP="00810073"/>
    <w:p w14:paraId="41DE5C3A" w14:textId="12144416" w:rsidR="00480067" w:rsidRDefault="00480067" w:rsidP="00810073">
      <w:r>
        <w:t>Der er flere formål med dette udviklingsprojekt:</w:t>
      </w:r>
    </w:p>
    <w:p w14:paraId="6A41FF34" w14:textId="045FF8CE" w:rsidR="00480067" w:rsidRDefault="00480067" w:rsidP="00480067">
      <w:pPr>
        <w:pStyle w:val="Listeafsnit"/>
        <w:numPr>
          <w:ilvl w:val="0"/>
          <w:numId w:val="1"/>
        </w:numPr>
      </w:pPr>
      <w:r>
        <w:t>Der bliver i fællesskab med Stig og Henrik leveret en softwarepakke til styring af en overkørsel. Overkørsel bliver indbygget i Rambøll modeljernbane.</w:t>
      </w:r>
    </w:p>
    <w:p w14:paraId="70D8AFDB" w14:textId="40BCFD53" w:rsidR="00480067" w:rsidRDefault="00480067" w:rsidP="00480067">
      <w:pPr>
        <w:pStyle w:val="Listeafsnit"/>
        <w:numPr>
          <w:ilvl w:val="0"/>
          <w:numId w:val="1"/>
        </w:numPr>
      </w:pPr>
      <w:r>
        <w:t>Jeg lærer at programmere Arduino, dens muligheder og dens begrænsninger.</w:t>
      </w:r>
    </w:p>
    <w:p w14:paraId="2D4F1E2A" w14:textId="3EEB182C" w:rsidR="00480067" w:rsidRPr="00331A62" w:rsidRDefault="00480067" w:rsidP="00480067">
      <w:pPr>
        <w:pStyle w:val="Listeafsnit"/>
        <w:numPr>
          <w:ilvl w:val="0"/>
          <w:numId w:val="1"/>
        </w:numPr>
      </w:pPr>
      <w:r>
        <w:t>Jeg videre udvikler min viden og kunnen i objektorienteret programudvikling.</w:t>
      </w:r>
    </w:p>
    <w:p w14:paraId="50DB2897" w14:textId="01CAD820" w:rsidR="00557F32" w:rsidRDefault="00480067" w:rsidP="005D7263">
      <w:r>
        <w:t xml:space="preserve">Her hjemme kommer </w:t>
      </w:r>
      <w:r w:rsidR="00F72F05">
        <w:t xml:space="preserve">der </w:t>
      </w:r>
      <w:r>
        <w:t>måske e</w:t>
      </w:r>
      <w:r w:rsidR="00F72F05">
        <w:t xml:space="preserve">t komplet modul til </w:t>
      </w:r>
      <w:r>
        <w:t>overkørsel til en station</w:t>
      </w:r>
      <w:r w:rsidR="00810073">
        <w:t xml:space="preserve"> for en enkeltsporet strækning</w:t>
      </w:r>
      <w:r>
        <w:t>.</w:t>
      </w:r>
    </w:p>
    <w:p w14:paraId="0F0E4BD4" w14:textId="327FC820" w:rsidR="00F72F05" w:rsidRDefault="00F72F05" w:rsidP="005D7263"/>
    <w:p w14:paraId="6B2D51BC" w14:textId="5D4E7D50" w:rsidR="00F72F05" w:rsidRDefault="00F72F05" w:rsidP="005D7263">
      <w:r>
        <w:t>Der er ikke intention om at udvikle en model der indeholder alle de funktioner SODB anlægsbestemmelser beskriver.</w:t>
      </w:r>
    </w:p>
    <w:p w14:paraId="3261C00F" w14:textId="77777777" w:rsidR="00480067" w:rsidRPr="00331A62" w:rsidRDefault="00480067" w:rsidP="005D7263"/>
    <w:p w14:paraId="02B1156E" w14:textId="32BA1735" w:rsidR="00557F32" w:rsidRPr="000016D5" w:rsidRDefault="00480067" w:rsidP="00331A62">
      <w:pPr>
        <w:pStyle w:val="Overskrift2"/>
      </w:pPr>
      <w:proofErr w:type="spellStart"/>
      <w:r w:rsidRPr="000016D5">
        <w:t>Think</w:t>
      </w:r>
      <w:proofErr w:type="spellEnd"/>
      <w:r w:rsidRPr="000016D5">
        <w:t xml:space="preserve"> big </w:t>
      </w:r>
      <w:proofErr w:type="spellStart"/>
      <w:r w:rsidRPr="000016D5">
        <w:t>build</w:t>
      </w:r>
      <w:proofErr w:type="spellEnd"/>
      <w:r w:rsidRPr="000016D5">
        <w:t xml:space="preserve"> small</w:t>
      </w:r>
    </w:p>
    <w:p w14:paraId="5E8FD801" w14:textId="606F8EB2" w:rsidR="00557F32" w:rsidRDefault="00480067" w:rsidP="005D7263">
      <w:r w:rsidRPr="00480067">
        <w:t>Udviklingen bliver udført trinvist f</w:t>
      </w:r>
      <w:r>
        <w:t>ra det simple til den avancerede model.</w:t>
      </w:r>
    </w:p>
    <w:p w14:paraId="6218F1BA" w14:textId="2B1898DA" w:rsidR="00480067" w:rsidRDefault="00480067" w:rsidP="005D7263">
      <w:r>
        <w:t xml:space="preserve">Model bliver </w:t>
      </w:r>
      <w:proofErr w:type="spellStart"/>
      <w:r>
        <w:t>oploaded</w:t>
      </w:r>
      <w:proofErr w:type="spellEnd"/>
      <w:r>
        <w:t xml:space="preserve"> i skyen til deling. </w:t>
      </w:r>
      <w:proofErr w:type="spellStart"/>
      <w:r>
        <w:t>Github</w:t>
      </w:r>
      <w:proofErr w:type="spellEnd"/>
      <w:r>
        <w:t xml:space="preserve"> er et godt bud.</w:t>
      </w:r>
    </w:p>
    <w:p w14:paraId="69ACB6F7" w14:textId="167AD19D" w:rsidR="00480067" w:rsidRPr="00480067" w:rsidRDefault="00480067" w:rsidP="005D7263">
      <w:r>
        <w:t>Model bliver leveret jævnligt og versionsstyret.</w:t>
      </w:r>
    </w:p>
    <w:p w14:paraId="67F9B6D6" w14:textId="00C82BF0" w:rsidR="00480067" w:rsidRDefault="00480067" w:rsidP="005D7263"/>
    <w:p w14:paraId="26731391" w14:textId="0CEBB35F" w:rsidR="0091311B" w:rsidRDefault="0091311B" w:rsidP="0091311B">
      <w:pPr>
        <w:pStyle w:val="Overskrift2"/>
      </w:pPr>
      <w:r>
        <w:t xml:space="preserve">Simulering af overkørsel </w:t>
      </w:r>
      <w:r w:rsidR="007A240C">
        <w:t>styret manuelt</w:t>
      </w:r>
    </w:p>
    <w:p w14:paraId="2BDC74DB" w14:textId="37E19B92" w:rsidR="007A240C" w:rsidRDefault="007A240C" w:rsidP="0091311B">
      <w:r>
        <w:t>Der er lagt faste tider ind i overkørslen, så den kan ikke tilpasses trafikalt.</w:t>
      </w:r>
    </w:p>
    <w:p w14:paraId="476A99C8" w14:textId="494D0C44" w:rsidR="0091311B" w:rsidRDefault="00A3710B" w:rsidP="0091311B">
      <w:r>
        <w:t>Så vidt muligt er</w:t>
      </w:r>
      <w:r w:rsidR="0091311B">
        <w:t xml:space="preserve"> overkørsl</w:t>
      </w:r>
      <w:r w:rsidR="009C78D9">
        <w:t>e</w:t>
      </w:r>
      <w:r w:rsidR="0091311B">
        <w:t xml:space="preserve">ns funktion </w:t>
      </w:r>
      <w:r>
        <w:t>i overensstemmelse med</w:t>
      </w:r>
      <w:r w:rsidR="0091311B">
        <w:t xml:space="preserve"> SODB anlægsbestemmelser for overkørsler.</w:t>
      </w:r>
    </w:p>
    <w:p w14:paraId="742A645B" w14:textId="314DB358" w:rsidR="0091311B" w:rsidRDefault="0091311B" w:rsidP="0091311B"/>
    <w:p w14:paraId="5FC5F078" w14:textId="77777777" w:rsidR="00810073" w:rsidRPr="000016D5" w:rsidRDefault="00810073" w:rsidP="00810073">
      <w:pPr>
        <w:pStyle w:val="Overskrift3"/>
      </w:pPr>
      <w:r w:rsidRPr="000016D5">
        <w:t>Afgrænsninger af model</w:t>
      </w:r>
    </w:p>
    <w:p w14:paraId="346DB824" w14:textId="3AD27B0C" w:rsidR="00810073" w:rsidRDefault="00696EFD" w:rsidP="00810073">
      <w:pPr>
        <w:tabs>
          <w:tab w:val="right" w:pos="8505"/>
        </w:tabs>
      </w:pPr>
      <w:r>
        <w:t xml:space="preserve">Model er </w:t>
      </w:r>
      <w:r w:rsidR="003B1E1B">
        <w:t>baseret på</w:t>
      </w:r>
      <w:r>
        <w:t xml:space="preserve"> en Arduino Uno. Det giver følgende </w:t>
      </w:r>
      <w:r w:rsidR="003B1E1B">
        <w:t>af</w:t>
      </w:r>
      <w:r>
        <w:t>grænsninger:</w:t>
      </w:r>
    </w:p>
    <w:p w14:paraId="4191E3E2" w14:textId="260F867E" w:rsidR="003B1E1B" w:rsidRDefault="003B1E1B" w:rsidP="00696EFD">
      <w:pPr>
        <w:pStyle w:val="Listeafsnit"/>
        <w:numPr>
          <w:ilvl w:val="0"/>
          <w:numId w:val="22"/>
        </w:numPr>
        <w:tabs>
          <w:tab w:val="right" w:pos="8505"/>
        </w:tabs>
      </w:pPr>
      <w:r>
        <w:t>Overkørsel er placeret inde på stationen efter indkørselssignal. Der er ikke behov for at overkørselssignal.</w:t>
      </w:r>
    </w:p>
    <w:p w14:paraId="517E9958" w14:textId="31BD9CA3" w:rsidR="003B1E1B" w:rsidRDefault="003B1E1B" w:rsidP="003B1E1B">
      <w:pPr>
        <w:pStyle w:val="Listeafsnit"/>
        <w:numPr>
          <w:ilvl w:val="0"/>
          <w:numId w:val="22"/>
        </w:numPr>
        <w:tabs>
          <w:tab w:val="right" w:pos="8505"/>
        </w:tabs>
      </w:pPr>
      <w:r>
        <w:t>Fejlmeldinger er udeladt. LED leverer ikke de sensor signaler, der er behov for.</w:t>
      </w:r>
    </w:p>
    <w:p w14:paraId="1E18D11B" w14:textId="77777777" w:rsidR="008C4DCB" w:rsidRDefault="008C4DCB" w:rsidP="008C4DCB">
      <w:pPr>
        <w:tabs>
          <w:tab w:val="right" w:pos="8505"/>
        </w:tabs>
      </w:pPr>
    </w:p>
    <w:p w14:paraId="0CE5F803" w14:textId="51E13B50" w:rsidR="00D13FDC" w:rsidRPr="00D13FDC" w:rsidRDefault="00D13FDC" w:rsidP="008C4DCB">
      <w:pPr>
        <w:pStyle w:val="Overskrift3"/>
      </w:pPr>
      <w:r w:rsidRPr="00D13FDC">
        <w:t>Overkørsel</w:t>
      </w:r>
    </w:p>
    <w:p w14:paraId="33DAE5AE" w14:textId="748A2D5F" w:rsidR="0091311B" w:rsidRDefault="0091311B" w:rsidP="0091311B">
      <w:r>
        <w:t>Overkørsel består af:</w:t>
      </w:r>
    </w:p>
    <w:p w14:paraId="73FB8C92" w14:textId="2EA481C5" w:rsidR="0091311B" w:rsidRDefault="0091311B" w:rsidP="0091311B">
      <w:pPr>
        <w:pStyle w:val="Listeafsnit"/>
        <w:numPr>
          <w:ilvl w:val="0"/>
          <w:numId w:val="3"/>
        </w:numPr>
      </w:pPr>
      <w:r>
        <w:t xml:space="preserve">0, 1 eller </w:t>
      </w:r>
      <w:r w:rsidR="00B35075">
        <w:t xml:space="preserve">2 </w:t>
      </w:r>
      <w:proofErr w:type="spellStart"/>
      <w:r>
        <w:t>uordenssignaler</w:t>
      </w:r>
      <w:proofErr w:type="spellEnd"/>
      <w:r>
        <w:t>.</w:t>
      </w:r>
    </w:p>
    <w:p w14:paraId="5E78A602" w14:textId="78131F7B" w:rsidR="0091311B" w:rsidRDefault="0091311B" w:rsidP="0091311B">
      <w:pPr>
        <w:pStyle w:val="Listeafsnit"/>
        <w:numPr>
          <w:ilvl w:val="0"/>
          <w:numId w:val="3"/>
        </w:numPr>
      </w:pPr>
      <w:r>
        <w:t>Vejlys.</w:t>
      </w:r>
    </w:p>
    <w:p w14:paraId="66291C35" w14:textId="6A5818F9" w:rsidR="0091311B" w:rsidRDefault="0091311B" w:rsidP="0091311B">
      <w:pPr>
        <w:pStyle w:val="Listeafsnit"/>
        <w:numPr>
          <w:ilvl w:val="0"/>
          <w:numId w:val="3"/>
        </w:numPr>
      </w:pPr>
      <w:r>
        <w:t>Vejklokker.</w:t>
      </w:r>
    </w:p>
    <w:p w14:paraId="0FA4479D" w14:textId="235EAA9A" w:rsidR="00774AF3" w:rsidRDefault="00774AF3" w:rsidP="0091311B">
      <w:pPr>
        <w:pStyle w:val="Listeafsnit"/>
        <w:numPr>
          <w:ilvl w:val="0"/>
          <w:numId w:val="3"/>
        </w:numPr>
      </w:pPr>
      <w:r>
        <w:t>Sportavle:</w:t>
      </w:r>
    </w:p>
    <w:p w14:paraId="6BFFE874" w14:textId="1C18CBAE" w:rsidR="00696EFD" w:rsidRDefault="00696EFD" w:rsidP="00696EFD">
      <w:pPr>
        <w:pStyle w:val="Listeafsnit"/>
        <w:numPr>
          <w:ilvl w:val="1"/>
          <w:numId w:val="3"/>
        </w:numPr>
      </w:pPr>
      <w:r>
        <w:t>Knap for manuel tænd eller sluk.</w:t>
      </w:r>
    </w:p>
    <w:p w14:paraId="062C4A6B" w14:textId="30A61F78" w:rsidR="0091311B" w:rsidRDefault="0091311B" w:rsidP="0091311B"/>
    <w:p w14:paraId="701215CF" w14:textId="00993701" w:rsidR="00D13FDC" w:rsidRPr="00D13FDC" w:rsidRDefault="00696EFD" w:rsidP="0091311B">
      <w:pPr>
        <w:rPr>
          <w:u w:val="single"/>
        </w:rPr>
      </w:pPr>
      <w:r>
        <w:rPr>
          <w:u w:val="single"/>
        </w:rPr>
        <w:t>Arduino i</w:t>
      </w:r>
      <w:r w:rsidR="00D13FDC" w:rsidRPr="00D13FDC">
        <w:rPr>
          <w:u w:val="single"/>
        </w:rPr>
        <w:t>ndgange og udgange</w:t>
      </w:r>
    </w:p>
    <w:p w14:paraId="5FA945DF" w14:textId="557BFDE1" w:rsidR="0091311B" w:rsidRDefault="00696EFD" w:rsidP="0091311B">
      <w:proofErr w:type="spellStart"/>
      <w:r>
        <w:t>Arduiono</w:t>
      </w:r>
      <w:proofErr w:type="spellEnd"/>
      <w:r>
        <w:t xml:space="preserve"> får </w:t>
      </w:r>
      <w:r w:rsidR="0091311B">
        <w:t>følgende ind- og udgange:</w:t>
      </w:r>
    </w:p>
    <w:p w14:paraId="04315DB6" w14:textId="4719F6DD" w:rsidR="00696EFD" w:rsidRDefault="00696EFD" w:rsidP="00696EFD">
      <w:pPr>
        <w:pStyle w:val="Listeafsnit"/>
        <w:numPr>
          <w:ilvl w:val="0"/>
          <w:numId w:val="11"/>
        </w:numPr>
      </w:pPr>
      <w:r>
        <w:t>Indgang: Knap for manuel tænd og sluk.</w:t>
      </w:r>
    </w:p>
    <w:p w14:paraId="46246595" w14:textId="19752640" w:rsidR="0091311B" w:rsidRDefault="00774AF3" w:rsidP="00B35075">
      <w:pPr>
        <w:pStyle w:val="Listeafsnit"/>
        <w:numPr>
          <w:ilvl w:val="0"/>
          <w:numId w:val="11"/>
        </w:numPr>
      </w:pPr>
      <w:r>
        <w:t xml:space="preserve">Udgang køreretning AB: </w:t>
      </w:r>
      <w:proofErr w:type="spellStart"/>
      <w:r>
        <w:t>Uordenssignal</w:t>
      </w:r>
      <w:proofErr w:type="spellEnd"/>
      <w:r>
        <w:t xml:space="preserve"> gul LED. </w:t>
      </w:r>
    </w:p>
    <w:p w14:paraId="7C4F3702" w14:textId="35CF6797" w:rsidR="00774AF3" w:rsidRDefault="00774AF3" w:rsidP="00B35075">
      <w:pPr>
        <w:pStyle w:val="Listeafsnit"/>
        <w:numPr>
          <w:ilvl w:val="0"/>
          <w:numId w:val="11"/>
        </w:numPr>
      </w:pPr>
      <w:r>
        <w:lastRenderedPageBreak/>
        <w:t xml:space="preserve">Udgang køreretning BA: </w:t>
      </w:r>
      <w:proofErr w:type="spellStart"/>
      <w:r>
        <w:t>Uordenssignal</w:t>
      </w:r>
      <w:proofErr w:type="spellEnd"/>
      <w:r>
        <w:t xml:space="preserve"> gul LED. </w:t>
      </w:r>
    </w:p>
    <w:p w14:paraId="70C5D4AF" w14:textId="747E96BA" w:rsidR="00774AF3" w:rsidRDefault="00774AF3" w:rsidP="00B35075">
      <w:pPr>
        <w:pStyle w:val="Listeafsnit"/>
        <w:numPr>
          <w:ilvl w:val="0"/>
          <w:numId w:val="11"/>
        </w:numPr>
      </w:pPr>
      <w:r>
        <w:t xml:space="preserve">Udgang </w:t>
      </w:r>
      <w:proofErr w:type="spellStart"/>
      <w:r>
        <w:t>vejlys</w:t>
      </w:r>
      <w:proofErr w:type="spellEnd"/>
      <w:r>
        <w:t>: Rød LED.</w:t>
      </w:r>
    </w:p>
    <w:p w14:paraId="77F86461" w14:textId="3238DAFB" w:rsidR="00774AF3" w:rsidRDefault="00774AF3" w:rsidP="00B35075">
      <w:pPr>
        <w:pStyle w:val="Listeafsnit"/>
        <w:numPr>
          <w:ilvl w:val="0"/>
          <w:numId w:val="11"/>
        </w:numPr>
      </w:pPr>
      <w:r>
        <w:t>Udgang vejklokker: Aktiv buzzer.</w:t>
      </w:r>
    </w:p>
    <w:p w14:paraId="7BCBA1C3" w14:textId="53C92691" w:rsidR="0091311B" w:rsidRDefault="009C78D9" w:rsidP="0091311B">
      <w:r>
        <w:t>Udgange konfigureres til den konkrete overkørsel.</w:t>
      </w:r>
    </w:p>
    <w:p w14:paraId="0CF8A11D" w14:textId="77777777" w:rsidR="00B21909" w:rsidRDefault="00B21909" w:rsidP="0091311B"/>
    <w:p w14:paraId="66D964FC" w14:textId="1F409DF6" w:rsidR="00B21909" w:rsidRDefault="00B21909" w:rsidP="0091311B">
      <w:r>
        <w:t xml:space="preserve">Prototype opstilles på </w:t>
      </w:r>
      <w:proofErr w:type="spellStart"/>
      <w:r>
        <w:t>breadboard</w:t>
      </w:r>
      <w:proofErr w:type="spellEnd"/>
      <w:r>
        <w:t xml:space="preserve"> og får de I/O som er vist herover.</w:t>
      </w:r>
    </w:p>
    <w:p w14:paraId="08F58218" w14:textId="5E3DA0D7" w:rsidR="00063B59" w:rsidRDefault="00063B59" w:rsidP="0091311B">
      <w:r>
        <w:t xml:space="preserve">På modelbanen vil der være flere </w:t>
      </w:r>
      <w:proofErr w:type="spellStart"/>
      <w:r>
        <w:t>vejlys</w:t>
      </w:r>
      <w:proofErr w:type="spellEnd"/>
      <w:r w:rsidR="007A240C">
        <w:t xml:space="preserve"> og</w:t>
      </w:r>
      <w:r>
        <w:t xml:space="preserve"> klokker. Disse styres af effektelektronik med 1 indgang koblet til Arduino.</w:t>
      </w:r>
    </w:p>
    <w:p w14:paraId="1719158F" w14:textId="77777777" w:rsidR="0042142C" w:rsidRDefault="0042142C" w:rsidP="0091311B"/>
    <w:p w14:paraId="599CB503" w14:textId="6E7B270F" w:rsidR="00D13FDC" w:rsidRPr="00D13FDC" w:rsidRDefault="00D13FDC" w:rsidP="00B21909">
      <w:pPr>
        <w:pStyle w:val="Overskrift3"/>
      </w:pPr>
      <w:r w:rsidRPr="00D13FDC">
        <w:t>Tilstande</w:t>
      </w:r>
    </w:p>
    <w:p w14:paraId="27C26EC7" w14:textId="1F1AA3FE" w:rsidR="0091311B" w:rsidRDefault="0091311B" w:rsidP="00094BE2">
      <w:pPr>
        <w:keepNext/>
      </w:pPr>
      <w:r>
        <w:t>Overkørsel kan være i følgende tilstande</w:t>
      </w:r>
      <w:r w:rsidR="007A240C">
        <w:t>, som bliver udført i en ubrydelig sekvens</w:t>
      </w:r>
      <w:r>
        <w:t>.</w:t>
      </w:r>
    </w:p>
    <w:p w14:paraId="650D7C89" w14:textId="77777777" w:rsidR="00094BE2" w:rsidRDefault="0091311B" w:rsidP="00094BE2">
      <w:pPr>
        <w:pStyle w:val="Listeafsnit"/>
        <w:keepNext/>
        <w:numPr>
          <w:ilvl w:val="0"/>
          <w:numId w:val="2"/>
        </w:numPr>
      </w:pPr>
      <w:r>
        <w:t>Ikke sikret.</w:t>
      </w:r>
    </w:p>
    <w:p w14:paraId="69209E9C" w14:textId="0216C181" w:rsidR="0091311B" w:rsidRDefault="00094BE2" w:rsidP="00094BE2">
      <w:pPr>
        <w:pStyle w:val="Listeafsnit"/>
        <w:keepNext/>
        <w:numPr>
          <w:ilvl w:val="1"/>
          <w:numId w:val="2"/>
        </w:numPr>
      </w:pPr>
      <w:proofErr w:type="spellStart"/>
      <w:r>
        <w:t>Uordenssignal</w:t>
      </w:r>
      <w:proofErr w:type="spellEnd"/>
      <w:r>
        <w:t xml:space="preserve"> viser ”ikke sikret”</w:t>
      </w:r>
      <w:r w:rsidR="0091311B">
        <w:t>.</w:t>
      </w:r>
    </w:p>
    <w:p w14:paraId="3E0A1C7F" w14:textId="16F2B55B" w:rsidR="00094BE2" w:rsidRDefault="00094BE2" w:rsidP="00094BE2">
      <w:pPr>
        <w:pStyle w:val="Listeafsnit"/>
        <w:keepNext/>
        <w:numPr>
          <w:ilvl w:val="1"/>
          <w:numId w:val="2"/>
        </w:numPr>
      </w:pPr>
      <w:r>
        <w:t>Vejlys og klokker er slukket.</w:t>
      </w:r>
    </w:p>
    <w:p w14:paraId="1A4A36A2" w14:textId="23033817" w:rsidR="00480067" w:rsidRDefault="00094BE2" w:rsidP="00094BE2">
      <w:pPr>
        <w:pStyle w:val="Listeafsnit"/>
        <w:keepNext/>
        <w:numPr>
          <w:ilvl w:val="0"/>
          <w:numId w:val="2"/>
        </w:numPr>
      </w:pPr>
      <w:r>
        <w:t>Sikret</w:t>
      </w:r>
      <w:r w:rsidR="0091311B">
        <w:t>.</w:t>
      </w:r>
    </w:p>
    <w:p w14:paraId="4B07969D" w14:textId="26B17CB3" w:rsidR="00094BE2" w:rsidRDefault="00094BE2" w:rsidP="00094BE2">
      <w:pPr>
        <w:pStyle w:val="Listeafsnit"/>
        <w:keepNext/>
        <w:numPr>
          <w:ilvl w:val="1"/>
          <w:numId w:val="2"/>
        </w:numPr>
      </w:pPr>
      <w:proofErr w:type="spellStart"/>
      <w:r>
        <w:t>Uordenssignal</w:t>
      </w:r>
      <w:proofErr w:type="spellEnd"/>
      <w:r>
        <w:t xml:space="preserve"> viser ”sikret”.</w:t>
      </w:r>
    </w:p>
    <w:p w14:paraId="115DEEB9" w14:textId="27EEE4F7" w:rsidR="006264AC" w:rsidRDefault="007A240C" w:rsidP="006264AC">
      <w:pPr>
        <w:pStyle w:val="Listeafsnit"/>
        <w:keepNext/>
        <w:numPr>
          <w:ilvl w:val="1"/>
          <w:numId w:val="2"/>
        </w:numPr>
      </w:pPr>
      <w:r>
        <w:t>Vejlys blinker og klokker ringer.</w:t>
      </w:r>
    </w:p>
    <w:p w14:paraId="5B9BD74B" w14:textId="2782F598" w:rsidR="006264AC" w:rsidRDefault="006264AC" w:rsidP="006264AC">
      <w:pPr>
        <w:pStyle w:val="Listeafsnit"/>
        <w:keepNext/>
        <w:numPr>
          <w:ilvl w:val="1"/>
          <w:numId w:val="2"/>
        </w:numPr>
      </w:pPr>
      <w:r>
        <w:t>Skifter tilstand efter</w:t>
      </w:r>
      <w:r>
        <w:t xml:space="preserve"> 3minutter.</w:t>
      </w:r>
    </w:p>
    <w:p w14:paraId="40D7593F" w14:textId="7C2ACF41" w:rsidR="0031628E" w:rsidRDefault="007A240C" w:rsidP="0031628E">
      <w:pPr>
        <w:pStyle w:val="Listeafsnit"/>
        <w:numPr>
          <w:ilvl w:val="0"/>
          <w:numId w:val="2"/>
        </w:numPr>
      </w:pPr>
      <w:r>
        <w:t>Opløsning på tid</w:t>
      </w:r>
      <w:r w:rsidR="0031628E">
        <w:t>.</w:t>
      </w:r>
    </w:p>
    <w:p w14:paraId="0F8088CB" w14:textId="77777777" w:rsidR="006264AC" w:rsidRDefault="006264AC" w:rsidP="006264AC">
      <w:pPr>
        <w:pStyle w:val="Listeafsnit"/>
        <w:keepNext/>
        <w:numPr>
          <w:ilvl w:val="1"/>
          <w:numId w:val="2"/>
        </w:numPr>
      </w:pPr>
      <w:proofErr w:type="spellStart"/>
      <w:r>
        <w:t>Uordenssignal</w:t>
      </w:r>
      <w:proofErr w:type="spellEnd"/>
      <w:r>
        <w:t xml:space="preserve"> viser ”ikke sikret”.</w:t>
      </w:r>
    </w:p>
    <w:p w14:paraId="3E6D3BF2" w14:textId="623C4C39" w:rsidR="007A240C" w:rsidRDefault="006264AC" w:rsidP="0031628E">
      <w:pPr>
        <w:pStyle w:val="Listeafsnit"/>
        <w:keepNext/>
        <w:numPr>
          <w:ilvl w:val="1"/>
          <w:numId w:val="2"/>
        </w:numPr>
      </w:pPr>
      <w:r>
        <w:t>Skifter tilstand efter 3minutter</w:t>
      </w:r>
      <w:r w:rsidR="007A240C">
        <w:t>.</w:t>
      </w:r>
    </w:p>
    <w:p w14:paraId="64CAA3A0" w14:textId="3638D3FE" w:rsidR="00063B59" w:rsidRDefault="009C78D9" w:rsidP="00063B59">
      <w:pPr>
        <w:pStyle w:val="Listeafsnit"/>
        <w:numPr>
          <w:ilvl w:val="0"/>
          <w:numId w:val="2"/>
        </w:numPr>
      </w:pPr>
      <w:proofErr w:type="spellStart"/>
      <w:r>
        <w:t>Billisttid</w:t>
      </w:r>
      <w:proofErr w:type="spellEnd"/>
      <w:r w:rsidR="00063B59">
        <w:t>.</w:t>
      </w:r>
    </w:p>
    <w:p w14:paraId="5B5BFCD6" w14:textId="77777777" w:rsidR="00015F72" w:rsidRDefault="00015F72" w:rsidP="00015F72">
      <w:pPr>
        <w:pStyle w:val="Listeafsnit"/>
        <w:keepNext/>
        <w:numPr>
          <w:ilvl w:val="1"/>
          <w:numId w:val="2"/>
        </w:numPr>
      </w:pPr>
      <w:r>
        <w:t>Efter 3minutter.</w:t>
      </w:r>
    </w:p>
    <w:p w14:paraId="71CE389E" w14:textId="6E78A09B" w:rsidR="00063B59" w:rsidRDefault="00063B59" w:rsidP="00063B59">
      <w:pPr>
        <w:pStyle w:val="Listeafsnit"/>
        <w:keepNext/>
        <w:numPr>
          <w:ilvl w:val="1"/>
          <w:numId w:val="2"/>
        </w:numPr>
      </w:pPr>
      <w:r>
        <w:t>Vejlys</w:t>
      </w:r>
      <w:r w:rsidR="007A240C">
        <w:t xml:space="preserve"> og klokker</w:t>
      </w:r>
      <w:r>
        <w:t xml:space="preserve"> </w:t>
      </w:r>
      <w:r w:rsidR="00185622">
        <w:t>slukker</w:t>
      </w:r>
      <w:r>
        <w:t>.</w:t>
      </w:r>
    </w:p>
    <w:p w14:paraId="0011A44F" w14:textId="7BA6E70D" w:rsidR="006264AC" w:rsidRDefault="006264AC" w:rsidP="006264AC">
      <w:pPr>
        <w:pStyle w:val="Listeafsnit"/>
        <w:keepNext/>
        <w:numPr>
          <w:ilvl w:val="1"/>
          <w:numId w:val="2"/>
        </w:numPr>
      </w:pPr>
      <w:r>
        <w:t>Varer i 30 sekunder.</w:t>
      </w:r>
    </w:p>
    <w:p w14:paraId="7E327C0F" w14:textId="11CC6358" w:rsidR="00063B59" w:rsidRDefault="00063B59" w:rsidP="00063B59"/>
    <w:p w14:paraId="1BD43F47" w14:textId="447AD897" w:rsidR="00E72709" w:rsidRDefault="000016D5" w:rsidP="00063B59">
      <w:r>
        <w:t xml:space="preserve">Se </w:t>
      </w:r>
      <w:r w:rsidR="0042142C">
        <w:t xml:space="preserve">i øvrigt </w:t>
      </w:r>
      <w:r w:rsidR="00A3710B">
        <w:t>”T</w:t>
      </w:r>
      <w:r w:rsidR="00826F7C">
        <w:t>ilstand</w:t>
      </w:r>
      <w:r w:rsidR="00A3710B">
        <w:t>sdiagram</w:t>
      </w:r>
      <w:r w:rsidR="00826F7C">
        <w:t>”</w:t>
      </w:r>
      <w:r>
        <w:t>.</w:t>
      </w:r>
    </w:p>
    <w:p w14:paraId="57D76966" w14:textId="77777777" w:rsidR="003873A2" w:rsidRDefault="003873A2" w:rsidP="00585E8C">
      <w:pPr>
        <w:tabs>
          <w:tab w:val="right" w:pos="8505"/>
        </w:tabs>
      </w:pPr>
    </w:p>
    <w:p w14:paraId="710E4620" w14:textId="77777777" w:rsidR="006E6429" w:rsidRDefault="006E6429" w:rsidP="00585E8C">
      <w:pPr>
        <w:tabs>
          <w:tab w:val="right" w:pos="8505"/>
        </w:tabs>
      </w:pPr>
    </w:p>
    <w:p w14:paraId="7086C23A" w14:textId="77777777" w:rsidR="00025033" w:rsidRDefault="00025033" w:rsidP="00585E8C">
      <w:pPr>
        <w:tabs>
          <w:tab w:val="right" w:pos="8505"/>
        </w:tabs>
        <w:rPr>
          <w:highlight w:val="yellow"/>
        </w:rPr>
      </w:pPr>
    </w:p>
    <w:p w14:paraId="4E5D8C18" w14:textId="77777777" w:rsidR="000C41F1" w:rsidRDefault="000C41F1" w:rsidP="00585E8C">
      <w:pPr>
        <w:tabs>
          <w:tab w:val="right" w:pos="8505"/>
        </w:tabs>
      </w:pPr>
    </w:p>
    <w:p w14:paraId="45A1DCBD" w14:textId="77777777" w:rsidR="00402780" w:rsidRDefault="00402780" w:rsidP="00402780">
      <w:pPr>
        <w:tabs>
          <w:tab w:val="right" w:pos="8505"/>
        </w:tabs>
      </w:pPr>
    </w:p>
    <w:p w14:paraId="1AF40A79" w14:textId="77777777" w:rsidR="00585E8C" w:rsidRDefault="00585E8C" w:rsidP="00585E8C">
      <w:pPr>
        <w:tabs>
          <w:tab w:val="right" w:pos="8505"/>
        </w:tabs>
      </w:pPr>
    </w:p>
    <w:p w14:paraId="7131492E" w14:textId="77777777" w:rsidR="000016D5" w:rsidRPr="00480067" w:rsidRDefault="000016D5">
      <w:pPr>
        <w:tabs>
          <w:tab w:val="right" w:pos="8505"/>
        </w:tabs>
      </w:pPr>
    </w:p>
    <w:sectPr w:rsidR="000016D5" w:rsidRPr="00480067">
      <w:headerReference w:type="default" r:id="rId7"/>
      <w:footerReference w:type="default" r:id="rId8"/>
      <w:pgSz w:w="11909" w:h="16838"/>
      <w:pgMar w:top="1728" w:right="1151" w:bottom="1728" w:left="1151" w:header="720" w:footer="1185" w:gutter="0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B7910" w14:textId="77777777" w:rsidR="009C4B88" w:rsidRDefault="009C4B88">
      <w:r>
        <w:separator/>
      </w:r>
    </w:p>
  </w:endnote>
  <w:endnote w:type="continuationSeparator" w:id="0">
    <w:p w14:paraId="7BD473DC" w14:textId="77777777" w:rsidR="009C4B88" w:rsidRDefault="009C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A6D4E" w14:textId="77777777" w:rsidR="006B60BE" w:rsidRPr="00664FB9" w:rsidRDefault="006B60BE">
    <w:pPr>
      <w:tabs>
        <w:tab w:val="center" w:pos="4802"/>
        <w:tab w:val="right" w:pos="9605"/>
      </w:tabs>
      <w:jc w:val="center"/>
      <w:rPr>
        <w:rFonts w:ascii="Verdana" w:hAnsi="Verdana"/>
        <w:kern w:val="0"/>
      </w:rPr>
    </w:pPr>
    <w:r w:rsidRPr="00664FB9">
      <w:rPr>
        <w:rFonts w:ascii="Verdana" w:hAnsi="Verdana"/>
        <w:kern w:val="0"/>
      </w:rPr>
      <w:t xml:space="preserve">Side </w:t>
    </w:r>
    <w:r w:rsidRPr="00664FB9">
      <w:rPr>
        <w:rFonts w:ascii="Verdana" w:hAnsi="Verdana"/>
        <w:kern w:val="0"/>
      </w:rPr>
      <w:pgNum/>
    </w:r>
    <w:r w:rsidRPr="00664FB9">
      <w:rPr>
        <w:rFonts w:ascii="Verdana" w:hAnsi="Verdana"/>
        <w:kern w:val="0"/>
      </w:rPr>
      <w:t xml:space="preserve"> af </w:t>
    </w:r>
    <w:r w:rsidRPr="00664FB9">
      <w:rPr>
        <w:rStyle w:val="Sidetal"/>
        <w:rFonts w:ascii="Verdana" w:hAnsi="Verdana"/>
      </w:rPr>
      <w:fldChar w:fldCharType="begin"/>
    </w:r>
    <w:r w:rsidRPr="00664FB9">
      <w:rPr>
        <w:rStyle w:val="Sidetal"/>
        <w:rFonts w:ascii="Verdana" w:hAnsi="Verdana"/>
      </w:rPr>
      <w:instrText xml:space="preserve"> NUMPAGES </w:instrText>
    </w:r>
    <w:r w:rsidRPr="00664FB9">
      <w:rPr>
        <w:rStyle w:val="Sidetal"/>
        <w:rFonts w:ascii="Verdana" w:hAnsi="Verdana"/>
      </w:rPr>
      <w:fldChar w:fldCharType="separate"/>
    </w:r>
    <w:r w:rsidR="002F4EF5">
      <w:rPr>
        <w:rStyle w:val="Sidetal"/>
        <w:rFonts w:ascii="Verdana" w:hAnsi="Verdana"/>
        <w:noProof/>
      </w:rPr>
      <w:t>1</w:t>
    </w:r>
    <w:r w:rsidRPr="00664FB9">
      <w:rPr>
        <w:rStyle w:val="Sidetal"/>
        <w:rFonts w:ascii="Verdana" w:hAnsi="Verdana"/>
      </w:rPr>
      <w:fldChar w:fldCharType="end"/>
    </w:r>
  </w:p>
  <w:p w14:paraId="268023C7" w14:textId="77777777" w:rsidR="006B60BE" w:rsidRDefault="006B60BE">
    <w:pPr>
      <w:tabs>
        <w:tab w:val="center" w:pos="4802"/>
        <w:tab w:val="right" w:pos="9605"/>
      </w:tabs>
      <w:jc w:val="center"/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9C2C5" w14:textId="77777777" w:rsidR="009C4B88" w:rsidRDefault="009C4B88">
      <w:r>
        <w:separator/>
      </w:r>
    </w:p>
  </w:footnote>
  <w:footnote w:type="continuationSeparator" w:id="0">
    <w:p w14:paraId="52807ED6" w14:textId="77777777" w:rsidR="009C4B88" w:rsidRDefault="009C4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3CA7B" w14:textId="2A4EBFD4" w:rsidR="006B60BE" w:rsidRDefault="006264AC">
    <w:pPr>
      <w:tabs>
        <w:tab w:val="right" w:pos="9605"/>
      </w:tabs>
      <w:jc w:val="right"/>
      <w:rPr>
        <w:kern w:val="0"/>
        <w:sz w:val="18"/>
        <w:szCs w:val="18"/>
      </w:rPr>
    </w:pPr>
    <w:sdt>
      <w:sdtPr>
        <w:rPr>
          <w:kern w:val="0"/>
          <w:sz w:val="18"/>
          <w:szCs w:val="18"/>
        </w:rPr>
        <w:alias w:val="Titel"/>
        <w:tag w:val=""/>
        <w:id w:val="-1657756308"/>
        <w:placeholder>
          <w:docPart w:val="E87B80E5A2F04E5896C8589E8DF20CE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D17A6">
          <w:rPr>
            <w:kern w:val="0"/>
            <w:sz w:val="18"/>
            <w:szCs w:val="18"/>
          </w:rPr>
          <w:t>Overkørsel på station på enkeltsporet strækning</w:t>
        </w:r>
      </w:sdtContent>
    </w:sdt>
  </w:p>
  <w:p w14:paraId="0B9B8E47" w14:textId="77777777" w:rsidR="006B60BE" w:rsidRDefault="006B60BE">
    <w:pPr>
      <w:tabs>
        <w:tab w:val="right" w:pos="9605"/>
      </w:tabs>
      <w:jc w:val="right"/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985D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162C2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58A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0A9C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6463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405E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42B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08F9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444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4A9D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86FB6"/>
    <w:multiLevelType w:val="hybridMultilevel"/>
    <w:tmpl w:val="E53835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AC7D53"/>
    <w:multiLevelType w:val="hybridMultilevel"/>
    <w:tmpl w:val="0ED2E8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4C5CE1"/>
    <w:multiLevelType w:val="hybridMultilevel"/>
    <w:tmpl w:val="F99A1A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47C2E"/>
    <w:multiLevelType w:val="hybridMultilevel"/>
    <w:tmpl w:val="7C647CEE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0311A9"/>
    <w:multiLevelType w:val="hybridMultilevel"/>
    <w:tmpl w:val="53D45A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1706F"/>
    <w:multiLevelType w:val="hybridMultilevel"/>
    <w:tmpl w:val="66A441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02C04"/>
    <w:multiLevelType w:val="hybridMultilevel"/>
    <w:tmpl w:val="99E6955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E61E65"/>
    <w:multiLevelType w:val="hybridMultilevel"/>
    <w:tmpl w:val="7444C6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00F84"/>
    <w:multiLevelType w:val="hybridMultilevel"/>
    <w:tmpl w:val="F03A8B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50E18"/>
    <w:multiLevelType w:val="hybridMultilevel"/>
    <w:tmpl w:val="A16A06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209AE"/>
    <w:multiLevelType w:val="hybridMultilevel"/>
    <w:tmpl w:val="33E2B2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09658D"/>
    <w:multiLevelType w:val="hybridMultilevel"/>
    <w:tmpl w:val="2DF0C5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B75D2"/>
    <w:multiLevelType w:val="hybridMultilevel"/>
    <w:tmpl w:val="A57E55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27A1A"/>
    <w:multiLevelType w:val="hybridMultilevel"/>
    <w:tmpl w:val="37DA09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1605DC"/>
    <w:multiLevelType w:val="hybridMultilevel"/>
    <w:tmpl w:val="FB4A06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2"/>
  </w:num>
  <w:num w:numId="4">
    <w:abstractNumId w:val="21"/>
  </w:num>
  <w:num w:numId="5">
    <w:abstractNumId w:val="24"/>
  </w:num>
  <w:num w:numId="6">
    <w:abstractNumId w:val="17"/>
  </w:num>
  <w:num w:numId="7">
    <w:abstractNumId w:val="19"/>
  </w:num>
  <w:num w:numId="8">
    <w:abstractNumId w:val="20"/>
  </w:num>
  <w:num w:numId="9">
    <w:abstractNumId w:val="11"/>
  </w:num>
  <w:num w:numId="10">
    <w:abstractNumId w:val="15"/>
  </w:num>
  <w:num w:numId="11">
    <w:abstractNumId w:val="13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4"/>
  </w:num>
  <w:num w:numId="23">
    <w:abstractNumId w:val="23"/>
  </w:num>
  <w:num w:numId="24">
    <w:abstractNumId w:val="1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9C4B88"/>
    <w:rsid w:val="000016D5"/>
    <w:rsid w:val="00015F72"/>
    <w:rsid w:val="00025033"/>
    <w:rsid w:val="00063B59"/>
    <w:rsid w:val="00081702"/>
    <w:rsid w:val="00083E1A"/>
    <w:rsid w:val="00094BE2"/>
    <w:rsid w:val="000A51C8"/>
    <w:rsid w:val="000C41F1"/>
    <w:rsid w:val="000C5397"/>
    <w:rsid w:val="000F3639"/>
    <w:rsid w:val="00114EAC"/>
    <w:rsid w:val="00185622"/>
    <w:rsid w:val="001A258D"/>
    <w:rsid w:val="00210430"/>
    <w:rsid w:val="0021711E"/>
    <w:rsid w:val="002A2D84"/>
    <w:rsid w:val="002F4EF5"/>
    <w:rsid w:val="0031628E"/>
    <w:rsid w:val="00321233"/>
    <w:rsid w:val="00331A62"/>
    <w:rsid w:val="00355541"/>
    <w:rsid w:val="003873A2"/>
    <w:rsid w:val="003B1E1B"/>
    <w:rsid w:val="003D2B95"/>
    <w:rsid w:val="00402780"/>
    <w:rsid w:val="0042142C"/>
    <w:rsid w:val="00422436"/>
    <w:rsid w:val="00480067"/>
    <w:rsid w:val="00557F32"/>
    <w:rsid w:val="005611A9"/>
    <w:rsid w:val="00585E8C"/>
    <w:rsid w:val="005D7263"/>
    <w:rsid w:val="005E331F"/>
    <w:rsid w:val="00607F7A"/>
    <w:rsid w:val="006264AC"/>
    <w:rsid w:val="0065559E"/>
    <w:rsid w:val="00664FB9"/>
    <w:rsid w:val="00673EBF"/>
    <w:rsid w:val="00696EFD"/>
    <w:rsid w:val="006B60BE"/>
    <w:rsid w:val="006D26D2"/>
    <w:rsid w:val="006D65E4"/>
    <w:rsid w:val="006E6429"/>
    <w:rsid w:val="00736401"/>
    <w:rsid w:val="0076229D"/>
    <w:rsid w:val="00774AF3"/>
    <w:rsid w:val="00781F51"/>
    <w:rsid w:val="007A240C"/>
    <w:rsid w:val="008066FE"/>
    <w:rsid w:val="00810073"/>
    <w:rsid w:val="00826F7C"/>
    <w:rsid w:val="00887CD6"/>
    <w:rsid w:val="008C4DCB"/>
    <w:rsid w:val="008E5973"/>
    <w:rsid w:val="00912430"/>
    <w:rsid w:val="0091311B"/>
    <w:rsid w:val="0091659F"/>
    <w:rsid w:val="00940843"/>
    <w:rsid w:val="00965C63"/>
    <w:rsid w:val="009C4B88"/>
    <w:rsid w:val="009C78D9"/>
    <w:rsid w:val="00A14AF7"/>
    <w:rsid w:val="00A3710B"/>
    <w:rsid w:val="00AB14F0"/>
    <w:rsid w:val="00B21909"/>
    <w:rsid w:val="00B35075"/>
    <w:rsid w:val="00BB2A68"/>
    <w:rsid w:val="00C07822"/>
    <w:rsid w:val="00CF51F7"/>
    <w:rsid w:val="00D13FDC"/>
    <w:rsid w:val="00D20EC5"/>
    <w:rsid w:val="00D35137"/>
    <w:rsid w:val="00D97C65"/>
    <w:rsid w:val="00DA1960"/>
    <w:rsid w:val="00E41FDC"/>
    <w:rsid w:val="00E72709"/>
    <w:rsid w:val="00ED17A6"/>
    <w:rsid w:val="00F66FF1"/>
    <w:rsid w:val="00F72F05"/>
    <w:rsid w:val="00FE0BB8"/>
    <w:rsid w:val="00FE7818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oNotEmbedSmartTags/>
  <w:decimalSymbol w:val=","/>
  <w:listSeparator w:val=";"/>
  <w14:docId w14:val="063EDC64"/>
  <w15:docId w15:val="{AF165079-83BA-4FB2-9116-032151B9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4DCB"/>
    <w:pPr>
      <w:widowControl w:val="0"/>
      <w:overflowPunct w:val="0"/>
      <w:autoSpaceDE w:val="0"/>
      <w:autoSpaceDN w:val="0"/>
      <w:adjustRightInd w:val="0"/>
    </w:pPr>
    <w:rPr>
      <w:kern w:val="28"/>
      <w:sz w:val="22"/>
    </w:rPr>
  </w:style>
  <w:style w:type="paragraph" w:styleId="Overskrift1">
    <w:name w:val="heading 1"/>
    <w:basedOn w:val="Normal"/>
    <w:next w:val="Normal"/>
    <w:qFormat/>
    <w:rsid w:val="00331A62"/>
    <w:pPr>
      <w:shd w:val="pct25" w:color="FFFF99" w:fill="FFFFFF"/>
      <w:outlineLvl w:val="0"/>
    </w:pPr>
    <w:rPr>
      <w:rFonts w:ascii="Verdana" w:hAnsi="Verdana" w:cs="Verdana"/>
      <w:b/>
      <w:bCs/>
      <w:color w:val="000080"/>
      <w:sz w:val="28"/>
      <w:szCs w:val="28"/>
    </w:rPr>
  </w:style>
  <w:style w:type="paragraph" w:styleId="Overskrift2">
    <w:name w:val="heading 2"/>
    <w:basedOn w:val="Normal"/>
    <w:next w:val="Normal"/>
    <w:qFormat/>
    <w:rsid w:val="005D7263"/>
    <w:pPr>
      <w:tabs>
        <w:tab w:val="right" w:pos="8505"/>
      </w:tabs>
      <w:outlineLvl w:val="1"/>
    </w:pPr>
    <w:rPr>
      <w:rFonts w:ascii="Verdana" w:hAnsi="Verdana" w:cs="Verdana"/>
      <w:b/>
      <w:bCs/>
      <w:sz w:val="20"/>
    </w:rPr>
  </w:style>
  <w:style w:type="paragraph" w:styleId="Overskrift3">
    <w:name w:val="heading 3"/>
    <w:basedOn w:val="Normal"/>
    <w:next w:val="Normal"/>
    <w:link w:val="Overskrift3Tegn"/>
    <w:unhideWhenUsed/>
    <w:qFormat/>
    <w:rsid w:val="008C4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rsid w:val="00664FB9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664FB9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664FB9"/>
  </w:style>
  <w:style w:type="character" w:styleId="Pladsholdertekst">
    <w:name w:val="Placeholder Text"/>
    <w:basedOn w:val="Standardskrifttypeiafsnit"/>
    <w:uiPriority w:val="99"/>
    <w:semiHidden/>
    <w:rsid w:val="00FE7818"/>
    <w:rPr>
      <w:color w:val="808080"/>
    </w:rPr>
  </w:style>
  <w:style w:type="paragraph" w:styleId="Markeringsbobletekst">
    <w:name w:val="Balloon Text"/>
    <w:basedOn w:val="Normal"/>
    <w:link w:val="MarkeringsbobletekstTegn"/>
    <w:rsid w:val="00FE7818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FE7818"/>
    <w:rPr>
      <w:rFonts w:ascii="Tahoma" w:hAnsi="Tahoma" w:cs="Tahoma"/>
      <w:kern w:val="28"/>
      <w:sz w:val="16"/>
      <w:szCs w:val="16"/>
    </w:rPr>
  </w:style>
  <w:style w:type="paragraph" w:styleId="Listeafsnit">
    <w:name w:val="List Paragraph"/>
    <w:basedOn w:val="Normal"/>
    <w:uiPriority w:val="34"/>
    <w:qFormat/>
    <w:rsid w:val="00480067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rsid w:val="008C4DCB"/>
    <w:rPr>
      <w:rFonts w:asciiTheme="majorHAnsi" w:eastAsiaTheme="majorEastAsia" w:hAnsiTheme="majorHAnsi" w:cstheme="majorBidi"/>
      <w:color w:val="243F60" w:themeColor="accent1" w:themeShade="7F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S_links\Skabeloner\MS%20Office%20skabeloner\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7B80E5A2F04E5896C8589E8DF20CE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B94B37C-02A4-4006-8FB4-9D26B3917637}"/>
      </w:docPartPr>
      <w:docPartBody>
        <w:p w:rsidR="008A75DF" w:rsidRDefault="008A75DF">
          <w:pPr>
            <w:pStyle w:val="E87B80E5A2F04E5896C8589E8DF20CEF"/>
          </w:pPr>
          <w:r w:rsidRPr="00B262D0">
            <w:rPr>
              <w:rStyle w:val="Pladsholderteks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DF"/>
    <w:rsid w:val="008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Pr>
      <w:color w:val="808080"/>
    </w:rPr>
  </w:style>
  <w:style w:type="paragraph" w:customStyle="1" w:styleId="E87B80E5A2F04E5896C8589E8DF20CEF">
    <w:name w:val="E87B80E5A2F04E5896C8589E8DF20C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</Template>
  <TotalTime>429</TotalTime>
  <Pages>2</Pages>
  <Words>436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Overkørsel på station på enkeltsporet strækning</vt:lpstr>
    </vt:vector>
  </TitlesOfParts>
  <Company>Privat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Overkørsel på station på enkeltsporet strækning</dc:title>
  <dc:creator>Jan Birch</dc:creator>
  <cp:lastModifiedBy>Jan Birch</cp:lastModifiedBy>
  <cp:revision>29</cp:revision>
  <dcterms:created xsi:type="dcterms:W3CDTF">2021-03-26T16:07:00Z</dcterms:created>
  <dcterms:modified xsi:type="dcterms:W3CDTF">2021-04-05T10:25:00Z</dcterms:modified>
</cp:coreProperties>
</file>